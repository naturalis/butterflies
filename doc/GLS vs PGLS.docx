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-----Original Message-----</w:t>
      </w:r>
    </w:p>
    <w:p w:rsidR="003D1C0D" w:rsidRDefault="003D1C0D" w:rsidP="003D1C0D">
      <w:pPr>
        <w:pStyle w:val="PlainText"/>
        <w:outlineLvl w:val="0"/>
      </w:pPr>
      <w:r>
        <w:t>From: R-sig-</w:t>
      </w:r>
      <w:proofErr w:type="spellStart"/>
      <w:r>
        <w:t>phylo</w:t>
      </w:r>
      <w:proofErr w:type="spellEnd"/>
      <w:r>
        <w:t xml:space="preserve"> [</w:t>
      </w:r>
      <w:hyperlink r:id="rId5" w:history="1">
        <w:r>
          <w:rPr>
            <w:rStyle w:val="Hyperlink"/>
          </w:rPr>
          <w:t>mailto:r-sig-phylo-bounces@r-project.org</w:t>
        </w:r>
      </w:hyperlink>
      <w:r>
        <w:t xml:space="preserve">] On Behalf Of David </w:t>
      </w:r>
      <w:proofErr w:type="spellStart"/>
      <w:r>
        <w:t>Bapst</w:t>
      </w:r>
      <w:proofErr w:type="spellEnd"/>
    </w:p>
    <w:p w:rsidR="003D1C0D" w:rsidRDefault="003D1C0D" w:rsidP="003D1C0D">
      <w:pPr>
        <w:pStyle w:val="PlainText"/>
      </w:pPr>
      <w:r>
        <w:t>Sent: Monday, March 16, 2015 3:05 PM</w:t>
      </w:r>
    </w:p>
    <w:p w:rsidR="003D1C0D" w:rsidRDefault="003D1C0D" w:rsidP="003D1C0D">
      <w:pPr>
        <w:pStyle w:val="PlainText"/>
      </w:pPr>
      <w:r>
        <w:t xml:space="preserve">To: William </w:t>
      </w:r>
      <w:proofErr w:type="spellStart"/>
      <w:r>
        <w:t>Gearty</w:t>
      </w:r>
      <w:proofErr w:type="spellEnd"/>
    </w:p>
    <w:p w:rsidR="003D1C0D" w:rsidRDefault="003D1C0D" w:rsidP="003D1C0D">
      <w:pPr>
        <w:pStyle w:val="PlainText"/>
      </w:pPr>
      <w:r>
        <w:t>Cc: r-sig-</w:t>
      </w:r>
      <w:proofErr w:type="spellStart"/>
      <w:r>
        <w:t>phylo</w:t>
      </w:r>
      <w:proofErr w:type="spellEnd"/>
    </w:p>
    <w:p w:rsidR="003D1C0D" w:rsidRDefault="003D1C0D" w:rsidP="003D1C0D">
      <w:pPr>
        <w:pStyle w:val="PlainText"/>
      </w:pPr>
      <w:r>
        <w:t>Subject: Re: [R-sig-</w:t>
      </w:r>
      <w:proofErr w:type="spellStart"/>
      <w:r>
        <w:t>phylo</w:t>
      </w:r>
      <w:proofErr w:type="spellEnd"/>
      <w:r>
        <w:t>] (P)GLS (</w:t>
      </w:r>
      <w:proofErr w:type="spellStart"/>
      <w:r>
        <w:t>nlme</w:t>
      </w:r>
      <w:proofErr w:type="spellEnd"/>
      <w:r>
        <w:t>) vs. PGLS (caper)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William,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 xml:space="preserve">Yes, the different PCM models make very different statements about what is happening biologically in your data. Additionally, the three </w:t>
      </w:r>
      <w:proofErr w:type="spellStart"/>
      <w:r>
        <w:t>Pagel</w:t>
      </w:r>
      <w:proofErr w:type="spellEnd"/>
      <w:r>
        <w:t xml:space="preserve"> parameters are not always easy to interpret biologically. Carl Boettiger has some particularly lucid thoughts on </w:t>
      </w:r>
      <w:proofErr w:type="spellStart"/>
      <w:r>
        <w:t>Pagel's</w:t>
      </w:r>
      <w:proofErr w:type="spellEnd"/>
      <w:r>
        <w:t xml:space="preserve"> lambda:</w:t>
      </w:r>
    </w:p>
    <w:p w:rsidR="003D1C0D" w:rsidRDefault="003D1C0D" w:rsidP="003D1C0D">
      <w:pPr>
        <w:pStyle w:val="PlainText"/>
      </w:pPr>
      <w:hyperlink r:id="rId6" w:history="1">
        <w:r>
          <w:rPr>
            <w:rStyle w:val="Hyperlink"/>
          </w:rPr>
          <w:t>http://www.carlboettiger.info/2013/10/11/is-it-time-to-retire-pagels-lambda.html</w:t>
        </w:r>
      </w:hyperlink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In general, model choice is much more satisfying if you have strong prior expectations for the models you are choosing between being realistic descriptions of the actual process.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My advice would be to carefully choose a priori models of trait evolution that seem like defensible biologically-reasonable hypotheses of how these traits might be evolving in your group, and then either</w:t>
      </w:r>
    </w:p>
    <w:p w:rsidR="003D1C0D" w:rsidRDefault="003D1C0D" w:rsidP="003D1C0D">
      <w:pPr>
        <w:pStyle w:val="PlainText"/>
      </w:pPr>
      <w:r>
        <w:t>(a) use some sort of model choice criteria to choose between those different PGLS models and interpret the parameters of this best-fit model or (b) examine the parameter values estimated by the different models for insights into the biological implications for your dataset.</w:t>
      </w:r>
    </w:p>
    <w:p w:rsidR="003D1C0D" w:rsidRDefault="003D1C0D" w:rsidP="003D1C0D">
      <w:pPr>
        <w:pStyle w:val="PlainText"/>
      </w:pPr>
      <w:r>
        <w:t>For example, OU often fits better than BM, but sometimes the 'pull'</w:t>
      </w:r>
    </w:p>
    <w:p w:rsidR="003D1C0D" w:rsidRDefault="003D1C0D" w:rsidP="003D1C0D">
      <w:pPr>
        <w:pStyle w:val="PlainText"/>
      </w:pPr>
      <w:r>
        <w:t>parameter in OU is so small that the best-fit OU model is not describing a process of trait change that is distinguishable from BM.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 xml:space="preserve">&gt; I've come to accept my dataset isn't representing </w:t>
      </w:r>
      <w:proofErr w:type="spellStart"/>
      <w:r>
        <w:t>brownian</w:t>
      </w:r>
      <w:proofErr w:type="spellEnd"/>
      <w:r>
        <w:t xml:space="preserve"> evolution, </w:t>
      </w:r>
    </w:p>
    <w:p w:rsidR="003D1C0D" w:rsidRDefault="003D1C0D" w:rsidP="003D1C0D">
      <w:pPr>
        <w:pStyle w:val="PlainText"/>
      </w:pPr>
      <w:r>
        <w:t>&gt; so I've discarded those results, leaving me with the OU results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Hmm... William, is your dataset a time-scaled tree of fossil taxa?</w:t>
      </w:r>
    </w:p>
    <w:p w:rsidR="003D1C0D" w:rsidRDefault="003D1C0D" w:rsidP="003D1C0D">
      <w:pPr>
        <w:pStyle w:val="PlainText"/>
      </w:pPr>
      <w:r>
        <w:t xml:space="preserve">Just curious, as these trees sometimes show an unfortunate bias toward OU. This is in addition to the general ever-present bias toward OU, see this recent paper by </w:t>
      </w:r>
      <w:proofErr w:type="spellStart"/>
      <w:r>
        <w:t>Ho</w:t>
      </w:r>
      <w:proofErr w:type="spellEnd"/>
      <w:r>
        <w:t xml:space="preserve"> and </w:t>
      </w:r>
      <w:proofErr w:type="spellStart"/>
      <w:r>
        <w:t>Ane</w:t>
      </w:r>
      <w:proofErr w:type="spellEnd"/>
      <w:r>
        <w:t>:</w:t>
      </w:r>
    </w:p>
    <w:p w:rsidR="003D1C0D" w:rsidRDefault="003D1C0D" w:rsidP="003D1C0D">
      <w:pPr>
        <w:pStyle w:val="PlainText"/>
      </w:pPr>
      <w:hyperlink r:id="rId7" w:history="1">
        <w:r>
          <w:rPr>
            <w:rStyle w:val="Hyperlink"/>
          </w:rPr>
          <w:t>http://onlinelibrary.wiley.com/doi/10.1111/2041-210X.12285/abstract</w:t>
        </w:r>
      </w:hyperlink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I hope this helps,</w:t>
      </w:r>
    </w:p>
    <w:p w:rsidR="003D1C0D" w:rsidRDefault="003D1C0D" w:rsidP="003D1C0D">
      <w:pPr>
        <w:pStyle w:val="PlainText"/>
      </w:pPr>
      <w:r>
        <w:t xml:space="preserve">-Dave </w:t>
      </w:r>
      <w:proofErr w:type="spellStart"/>
      <w:r>
        <w:t>Bapst</w:t>
      </w:r>
      <w:proofErr w:type="spellEnd"/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 xml:space="preserve">On Sun, Mar 15, 2015 at 6:24 PM, William </w:t>
      </w:r>
      <w:proofErr w:type="spellStart"/>
      <w:r>
        <w:t>Gearty</w:t>
      </w:r>
      <w:proofErr w:type="spellEnd"/>
      <w:r>
        <w:t xml:space="preserve"> &lt;</w:t>
      </w:r>
      <w:hyperlink r:id="rId8" w:history="1">
        <w:r>
          <w:rPr>
            <w:rStyle w:val="Hyperlink"/>
          </w:rPr>
          <w:t>wgearty@stanford.edu</w:t>
        </w:r>
      </w:hyperlink>
      <w:r>
        <w:t>&gt; wrote:</w:t>
      </w:r>
    </w:p>
    <w:p w:rsidR="003D1C0D" w:rsidRDefault="003D1C0D" w:rsidP="003D1C0D">
      <w:pPr>
        <w:pStyle w:val="PlainText"/>
      </w:pPr>
      <w:r>
        <w:t>&gt; Hi all,</w:t>
      </w:r>
    </w:p>
    <w:p w:rsidR="003D1C0D" w:rsidRDefault="003D1C0D" w:rsidP="003D1C0D">
      <w:pPr>
        <w:pStyle w:val="PlainText"/>
      </w:pPr>
      <w:r>
        <w:t xml:space="preserve">&gt; I'm looking for some advice on and thoughts regarding performing a </w:t>
      </w:r>
    </w:p>
    <w:p w:rsidR="003D1C0D" w:rsidRDefault="003D1C0D" w:rsidP="003D1C0D">
      <w:pPr>
        <w:pStyle w:val="PlainText"/>
      </w:pPr>
      <w:r>
        <w:t>&gt; phylogenetic generalized least squares analysis in R.</w:t>
      </w:r>
    </w:p>
    <w:p w:rsidR="003D1C0D" w:rsidRDefault="003D1C0D" w:rsidP="003D1C0D">
      <w:pPr>
        <w:pStyle w:val="PlainText"/>
      </w:pPr>
      <w:r>
        <w:t xml:space="preserve">&gt; I've tried GLS from the </w:t>
      </w:r>
      <w:proofErr w:type="spellStart"/>
      <w:r>
        <w:t>nlme</w:t>
      </w:r>
      <w:proofErr w:type="spellEnd"/>
      <w:r>
        <w:t xml:space="preserve"> package using </w:t>
      </w:r>
      <w:proofErr w:type="spellStart"/>
      <w:r>
        <w:t>corBrownian</w:t>
      </w:r>
      <w:proofErr w:type="spellEnd"/>
      <w:r>
        <w:t xml:space="preserve"> and </w:t>
      </w:r>
      <w:proofErr w:type="spellStart"/>
      <w:r>
        <w:t>corMartins</w:t>
      </w:r>
      <w:proofErr w:type="spellEnd"/>
      <w:r>
        <w:t xml:space="preserve"> </w:t>
      </w:r>
    </w:p>
    <w:p w:rsidR="003D1C0D" w:rsidRDefault="003D1C0D" w:rsidP="003D1C0D">
      <w:pPr>
        <w:pStyle w:val="PlainText"/>
      </w:pPr>
      <w:r>
        <w:t xml:space="preserve">&gt; from the ape package and get one set of results (I've come to accept </w:t>
      </w:r>
    </w:p>
    <w:p w:rsidR="003D1C0D" w:rsidRDefault="003D1C0D" w:rsidP="003D1C0D">
      <w:pPr>
        <w:pStyle w:val="PlainText"/>
      </w:pPr>
      <w:r>
        <w:t xml:space="preserve">&gt; my dataset isn't representing </w:t>
      </w:r>
      <w:proofErr w:type="spellStart"/>
      <w:r>
        <w:t>brownian</w:t>
      </w:r>
      <w:proofErr w:type="spellEnd"/>
      <w:r>
        <w:t xml:space="preserve"> evolution, so I've discarded </w:t>
      </w:r>
    </w:p>
    <w:p w:rsidR="003D1C0D" w:rsidRDefault="003D1C0D" w:rsidP="003D1C0D">
      <w:pPr>
        <w:pStyle w:val="PlainText"/>
      </w:pPr>
      <w:r>
        <w:t>&gt; those results, leaving me with the OU results).</w:t>
      </w:r>
    </w:p>
    <w:p w:rsidR="003D1C0D" w:rsidRDefault="003D1C0D" w:rsidP="003D1C0D">
      <w:pPr>
        <w:pStyle w:val="PlainText"/>
      </w:pPr>
      <w:r>
        <w:t xml:space="preserve">&gt; I've also tried PGLS from the cape package, having it estimate the 3 </w:t>
      </w:r>
    </w:p>
    <w:p w:rsidR="003D1C0D" w:rsidRDefault="003D1C0D" w:rsidP="003D1C0D">
      <w:pPr>
        <w:pStyle w:val="PlainText"/>
      </w:pPr>
      <w:r>
        <w:t xml:space="preserve">&gt; different </w:t>
      </w:r>
      <w:proofErr w:type="spellStart"/>
      <w:r>
        <w:t>Pagel</w:t>
      </w:r>
      <w:proofErr w:type="spellEnd"/>
      <w:r>
        <w:t xml:space="preserve"> parameters. After optimizing these parameters, I get </w:t>
      </w:r>
    </w:p>
    <w:p w:rsidR="003D1C0D" w:rsidRDefault="003D1C0D" w:rsidP="003D1C0D">
      <w:pPr>
        <w:pStyle w:val="PlainText"/>
      </w:pPr>
      <w:r>
        <w:t>&gt; different results from those of the OU (</w:t>
      </w:r>
      <w:proofErr w:type="spellStart"/>
      <w:r>
        <w:t>corMartins</w:t>
      </w:r>
      <w:proofErr w:type="spellEnd"/>
      <w:r>
        <w:t>) GLS analysis.</w:t>
      </w:r>
    </w:p>
    <w:p w:rsidR="003D1C0D" w:rsidRDefault="003D1C0D" w:rsidP="003D1C0D">
      <w:pPr>
        <w:pStyle w:val="PlainText"/>
      </w:pPr>
      <w:r>
        <w:t>&gt; I'm wondering what is to blame for these drastically different results?</w:t>
      </w:r>
    </w:p>
    <w:p w:rsidR="003D1C0D" w:rsidRDefault="003D1C0D" w:rsidP="003D1C0D">
      <w:pPr>
        <w:pStyle w:val="PlainText"/>
      </w:pPr>
      <w:r>
        <w:t>&gt; The different parameters that the two methods are estimating?</w:t>
      </w:r>
    </w:p>
    <w:p w:rsidR="003D1C0D" w:rsidRDefault="003D1C0D" w:rsidP="003D1C0D">
      <w:pPr>
        <w:pStyle w:val="PlainText"/>
      </w:pPr>
      <w:r>
        <w:lastRenderedPageBreak/>
        <w:t>&gt; Is it the difference between using REML in the GLS vs. ML in the PGLS?</w:t>
      </w:r>
    </w:p>
    <w:p w:rsidR="003D1C0D" w:rsidRDefault="003D1C0D" w:rsidP="003D1C0D">
      <w:pPr>
        <w:pStyle w:val="PlainText"/>
      </w:pPr>
      <w:r>
        <w:t>&gt; Do people have particular preferences for running these types of analyses?</w:t>
      </w:r>
    </w:p>
    <w:p w:rsidR="003D1C0D" w:rsidRDefault="003D1C0D" w:rsidP="003D1C0D">
      <w:pPr>
        <w:pStyle w:val="PlainText"/>
      </w:pPr>
      <w:r>
        <w:t xml:space="preserve">&gt; Should I feel okay about estimating all three </w:t>
      </w:r>
      <w:proofErr w:type="spellStart"/>
      <w:r>
        <w:t>Pagel</w:t>
      </w:r>
      <w:proofErr w:type="spellEnd"/>
      <w:r>
        <w:t xml:space="preserve"> parameters at the </w:t>
      </w:r>
    </w:p>
    <w:p w:rsidR="003D1C0D" w:rsidRDefault="003D1C0D" w:rsidP="003D1C0D">
      <w:pPr>
        <w:pStyle w:val="PlainText"/>
      </w:pPr>
      <w:r>
        <w:t>&gt; same time with PGLS?</w:t>
      </w:r>
    </w:p>
    <w:p w:rsidR="003D1C0D" w:rsidRDefault="003D1C0D" w:rsidP="003D1C0D">
      <w:pPr>
        <w:pStyle w:val="PlainText"/>
      </w:pPr>
      <w:r>
        <w:t>&gt; Any insight or thoughts would be greatly appreciated.</w:t>
      </w:r>
    </w:p>
    <w:p w:rsidR="003D1C0D" w:rsidRDefault="003D1C0D" w:rsidP="003D1C0D">
      <w:pPr>
        <w:pStyle w:val="PlainText"/>
      </w:pPr>
      <w:r>
        <w:t>&gt; Thanks,</w:t>
      </w:r>
    </w:p>
    <w:p w:rsidR="003D1C0D" w:rsidRDefault="003D1C0D" w:rsidP="003D1C0D">
      <w:pPr>
        <w:pStyle w:val="PlainText"/>
      </w:pPr>
      <w:r>
        <w:t>&gt; Will</w:t>
      </w:r>
    </w:p>
    <w:p w:rsidR="003D1C0D" w:rsidRDefault="003D1C0D" w:rsidP="003D1C0D">
      <w:pPr>
        <w:pStyle w:val="PlainText"/>
      </w:pPr>
      <w:r>
        <w:t>&gt;</w:t>
      </w:r>
    </w:p>
    <w:p w:rsidR="003D1C0D" w:rsidRDefault="003D1C0D" w:rsidP="003D1C0D">
      <w:pPr>
        <w:pStyle w:val="PlainText"/>
      </w:pPr>
      <w:r>
        <w:t>&gt; --</w:t>
      </w:r>
    </w:p>
    <w:p w:rsidR="003D1C0D" w:rsidRDefault="003D1C0D" w:rsidP="003D1C0D">
      <w:pPr>
        <w:pStyle w:val="PlainText"/>
      </w:pPr>
      <w:r>
        <w:t xml:space="preserve">&gt; William </w:t>
      </w:r>
      <w:proofErr w:type="spellStart"/>
      <w:r>
        <w:t>Gearty</w:t>
      </w:r>
      <w:proofErr w:type="spellEnd"/>
    </w:p>
    <w:p w:rsidR="003D1C0D" w:rsidRDefault="003D1C0D" w:rsidP="003D1C0D">
      <w:pPr>
        <w:pStyle w:val="PlainText"/>
      </w:pPr>
      <w:r>
        <w:t xml:space="preserve">&gt; PhD Student, </w:t>
      </w:r>
      <w:proofErr w:type="spellStart"/>
      <w:r>
        <w:t>Paleobiology</w:t>
      </w:r>
      <w:proofErr w:type="spellEnd"/>
    </w:p>
    <w:p w:rsidR="003D1C0D" w:rsidRDefault="003D1C0D" w:rsidP="003D1C0D">
      <w:pPr>
        <w:pStyle w:val="PlainText"/>
      </w:pPr>
      <w:r>
        <w:t xml:space="preserve">&gt; Department of Geological and Environmental Sciences Stanford School of </w:t>
      </w:r>
    </w:p>
    <w:p w:rsidR="003D1C0D" w:rsidRDefault="003D1C0D" w:rsidP="003D1C0D">
      <w:pPr>
        <w:pStyle w:val="PlainText"/>
      </w:pPr>
      <w:r>
        <w:t>&gt; Earth, Energy &amp; Environmental Sciences people.stanford.edu/</w:t>
      </w:r>
      <w:proofErr w:type="spellStart"/>
      <w:r>
        <w:t>wgearty</w:t>
      </w:r>
      <w:proofErr w:type="spellEnd"/>
    </w:p>
    <w:p w:rsidR="003D1C0D" w:rsidRDefault="003D1C0D" w:rsidP="003D1C0D">
      <w:pPr>
        <w:pStyle w:val="PlainText"/>
      </w:pPr>
      <w:r>
        <w:t>&gt;</w:t>
      </w:r>
    </w:p>
    <w:p w:rsidR="003D1C0D" w:rsidRDefault="003D1C0D" w:rsidP="003D1C0D">
      <w:pPr>
        <w:pStyle w:val="PlainText"/>
      </w:pPr>
      <w:r>
        <w:t>&gt;         [[alternative HTML version deleted]]</w:t>
      </w:r>
    </w:p>
    <w:p w:rsidR="003D1C0D" w:rsidRDefault="003D1C0D" w:rsidP="003D1C0D">
      <w:pPr>
        <w:pStyle w:val="PlainText"/>
      </w:pPr>
      <w:r>
        <w:t>&gt;</w:t>
      </w:r>
    </w:p>
    <w:p w:rsidR="003D1C0D" w:rsidRDefault="003D1C0D" w:rsidP="003D1C0D">
      <w:pPr>
        <w:pStyle w:val="PlainText"/>
      </w:pPr>
      <w:r>
        <w:t>&gt; _______________________________________________</w:t>
      </w:r>
    </w:p>
    <w:p w:rsidR="003D1C0D" w:rsidRDefault="003D1C0D" w:rsidP="003D1C0D">
      <w:pPr>
        <w:pStyle w:val="PlainText"/>
      </w:pPr>
      <w:r>
        <w:t>&gt; R-sig-</w:t>
      </w:r>
      <w:proofErr w:type="spellStart"/>
      <w:r>
        <w:t>phylo</w:t>
      </w:r>
      <w:proofErr w:type="spellEnd"/>
      <w:r>
        <w:t xml:space="preserve"> mailing list - </w:t>
      </w:r>
      <w:hyperlink r:id="rId9" w:history="1">
        <w:r>
          <w:rPr>
            <w:rStyle w:val="Hyperlink"/>
          </w:rPr>
          <w:t>R-sig-phylo@r-project.org</w:t>
        </w:r>
      </w:hyperlink>
      <w:r>
        <w:t xml:space="preserve"> </w:t>
      </w:r>
    </w:p>
    <w:p w:rsidR="003D1C0D" w:rsidRDefault="003D1C0D" w:rsidP="003D1C0D">
      <w:pPr>
        <w:pStyle w:val="PlainText"/>
      </w:pPr>
      <w:r>
        <w:t xml:space="preserve">&gt; </w:t>
      </w:r>
      <w:hyperlink r:id="rId10" w:history="1">
        <w:r>
          <w:rPr>
            <w:rStyle w:val="Hyperlink"/>
          </w:rPr>
          <w:t>https://stat.ethz.ch/mailman/listinfo/r-sig-phylo</w:t>
        </w:r>
      </w:hyperlink>
    </w:p>
    <w:p w:rsidR="003D1C0D" w:rsidRDefault="003D1C0D" w:rsidP="003D1C0D">
      <w:pPr>
        <w:pStyle w:val="PlainText"/>
      </w:pPr>
      <w:r>
        <w:t>&gt; Searchable archive at</w:t>
      </w:r>
    </w:p>
    <w:p w:rsidR="003D1C0D" w:rsidRDefault="003D1C0D" w:rsidP="003D1C0D">
      <w:pPr>
        <w:pStyle w:val="PlainText"/>
      </w:pPr>
      <w:r>
        <w:t xml:space="preserve">&gt; </w:t>
      </w:r>
      <w:hyperlink r:id="rId11" w:history="1">
        <w:r>
          <w:rPr>
            <w:rStyle w:val="Hyperlink"/>
          </w:rPr>
          <w:t>http://www.mail-archive.com/r-sig-phylo@r-project.org/</w:t>
        </w:r>
      </w:hyperlink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--</w:t>
      </w:r>
    </w:p>
    <w:p w:rsidR="003D1C0D" w:rsidRDefault="003D1C0D" w:rsidP="003D1C0D">
      <w:pPr>
        <w:pStyle w:val="PlainText"/>
      </w:pPr>
      <w:r>
        <w:t xml:space="preserve">David W. </w:t>
      </w:r>
      <w:proofErr w:type="spellStart"/>
      <w:r>
        <w:t>Bapst</w:t>
      </w:r>
      <w:proofErr w:type="spellEnd"/>
      <w:r>
        <w:t>, PhD</w:t>
      </w:r>
    </w:p>
    <w:p w:rsidR="003D1C0D" w:rsidRDefault="003D1C0D" w:rsidP="003D1C0D">
      <w:pPr>
        <w:pStyle w:val="PlainText"/>
      </w:pPr>
      <w:r>
        <w:t>Adjunct Asst. Professor, Geology and Geol. Eng.</w:t>
      </w:r>
    </w:p>
    <w:p w:rsidR="003D1C0D" w:rsidRDefault="003D1C0D" w:rsidP="003D1C0D">
      <w:pPr>
        <w:pStyle w:val="PlainText"/>
      </w:pPr>
      <w:r>
        <w:t>South Dakota School of Mines and Technology</w:t>
      </w:r>
    </w:p>
    <w:p w:rsidR="003D1C0D" w:rsidRDefault="003D1C0D" w:rsidP="003D1C0D">
      <w:pPr>
        <w:pStyle w:val="PlainText"/>
      </w:pPr>
      <w:r>
        <w:t>501 E. St. Joseph</w:t>
      </w:r>
    </w:p>
    <w:p w:rsidR="003D1C0D" w:rsidRDefault="003D1C0D" w:rsidP="003D1C0D">
      <w:pPr>
        <w:pStyle w:val="PlainText"/>
      </w:pPr>
      <w:r>
        <w:t>Rapid City, SD 57701</w:t>
      </w:r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hyperlink r:id="rId12" w:history="1">
        <w:r>
          <w:rPr>
            <w:rStyle w:val="Hyperlink"/>
          </w:rPr>
          <w:t>http://webpages.sdsmt.edu/~dbapst/</w:t>
        </w:r>
      </w:hyperlink>
    </w:p>
    <w:p w:rsidR="003D1C0D" w:rsidRDefault="003D1C0D" w:rsidP="003D1C0D">
      <w:pPr>
        <w:pStyle w:val="PlainText"/>
      </w:pPr>
      <w:hyperlink r:id="rId13" w:history="1">
        <w:r>
          <w:rPr>
            <w:rStyle w:val="Hyperlink"/>
          </w:rPr>
          <w:t>http://cran.r-project.org/web/packages/paleotree/index.html</w:t>
        </w:r>
      </w:hyperlink>
    </w:p>
    <w:p w:rsidR="003D1C0D" w:rsidRDefault="003D1C0D" w:rsidP="003D1C0D">
      <w:pPr>
        <w:pStyle w:val="PlainText"/>
      </w:pPr>
    </w:p>
    <w:p w:rsidR="003D1C0D" w:rsidRDefault="003D1C0D" w:rsidP="003D1C0D">
      <w:pPr>
        <w:pStyle w:val="PlainText"/>
      </w:pPr>
      <w:r>
        <w:t>_______________________________________________</w:t>
      </w:r>
    </w:p>
    <w:p w:rsidR="003D1C0D" w:rsidRDefault="003D1C0D" w:rsidP="003D1C0D">
      <w:pPr>
        <w:pStyle w:val="PlainText"/>
      </w:pPr>
      <w:r>
        <w:t>R-sig-</w:t>
      </w:r>
      <w:proofErr w:type="spellStart"/>
      <w:r>
        <w:t>phylo</w:t>
      </w:r>
      <w:proofErr w:type="spellEnd"/>
      <w:r>
        <w:t xml:space="preserve"> mailing list - </w:t>
      </w:r>
      <w:hyperlink r:id="rId14" w:history="1">
        <w:r>
          <w:rPr>
            <w:rStyle w:val="Hyperlink"/>
          </w:rPr>
          <w:t>R-sig-phylo@r-project.org</w:t>
        </w:r>
      </w:hyperlink>
      <w:r>
        <w:t xml:space="preserve"> </w:t>
      </w:r>
      <w:hyperlink r:id="rId15" w:history="1">
        <w:r>
          <w:rPr>
            <w:rStyle w:val="Hyperlink"/>
          </w:rPr>
          <w:t>https://stat.ethz.ch/mailman/listinfo/r-sig-phylo</w:t>
        </w:r>
      </w:hyperlink>
    </w:p>
    <w:p w:rsidR="003D1C0D" w:rsidRDefault="003D1C0D" w:rsidP="003D1C0D">
      <w:pPr>
        <w:pStyle w:val="PlainText"/>
      </w:pPr>
      <w:r>
        <w:t xml:space="preserve">Searchable archive at </w:t>
      </w:r>
      <w:hyperlink r:id="rId16" w:history="1">
        <w:r>
          <w:rPr>
            <w:rStyle w:val="Hyperlink"/>
          </w:rPr>
          <w:t>http://www.mail-archive.com/r-sig-phylo@r-project.org/</w:t>
        </w:r>
      </w:hyperlink>
    </w:p>
    <w:p w:rsidR="00ED5F10" w:rsidRDefault="00ED5F10">
      <w:bookmarkStart w:id="0" w:name="_GoBack"/>
      <w:bookmarkEnd w:id="0"/>
    </w:p>
    <w:sectPr w:rsidR="00ED5F1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0D"/>
    <w:rsid w:val="003D1C0D"/>
    <w:rsid w:val="00E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C0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1C0D"/>
    <w:pPr>
      <w:spacing w:after="0" w:line="240" w:lineRule="auto"/>
    </w:pPr>
    <w:rPr>
      <w:rFonts w:eastAsia="Times New Roman"/>
      <w:sz w:val="20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1C0D"/>
    <w:rPr>
      <w:rFonts w:eastAsia="Times New Roman"/>
      <w:sz w:val="20"/>
      <w:szCs w:val="21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C0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1C0D"/>
    <w:pPr>
      <w:spacing w:after="0" w:line="240" w:lineRule="auto"/>
    </w:pPr>
    <w:rPr>
      <w:rFonts w:eastAsia="Times New Roman"/>
      <w:sz w:val="20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1C0D"/>
    <w:rPr>
      <w:rFonts w:eastAsia="Times New Roman"/>
      <w:sz w:val="20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gearty@stanford.edu" TargetMode="External"/><Relationship Id="rId13" Type="http://schemas.openxmlformats.org/officeDocument/2006/relationships/hyperlink" Target="http://cran.r-project.org/web/packages/paleotree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1111/2041-210X.12285/abstract" TargetMode="External"/><Relationship Id="rId12" Type="http://schemas.openxmlformats.org/officeDocument/2006/relationships/hyperlink" Target="http://webpages.sdsmt.edu/~dbapst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mail-archive.com/r-sig-phylo@r-project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rlboettiger.info/2013/10/11/is-it-time-to-retire-pagels-lambda.html" TargetMode="External"/><Relationship Id="rId11" Type="http://schemas.openxmlformats.org/officeDocument/2006/relationships/hyperlink" Target="http://www.mail-archive.com/r-sig-phylo@r-project.org/" TargetMode="External"/><Relationship Id="rId5" Type="http://schemas.openxmlformats.org/officeDocument/2006/relationships/hyperlink" Target="mailto:r-sig-phylo-bounces@r-project.org" TargetMode="External"/><Relationship Id="rId15" Type="http://schemas.openxmlformats.org/officeDocument/2006/relationships/hyperlink" Target="https://stat.ethz.ch/mailman/listinfo/r-sig-phylo" TargetMode="External"/><Relationship Id="rId10" Type="http://schemas.openxmlformats.org/officeDocument/2006/relationships/hyperlink" Target="https://stat.ethz.ch/mailman/listinfo/r-sig-phy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-sig-phylo@r-project.org" TargetMode="External"/><Relationship Id="rId14" Type="http://schemas.openxmlformats.org/officeDocument/2006/relationships/hyperlink" Target="mailto:R-sig-phylo@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A6154CA9.dotm</Template>
  <TotalTime>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Langevelde, Frank van</dc:creator>
  <cp:lastModifiedBy>Langevelde, Frank van</cp:lastModifiedBy>
  <cp:revision>1</cp:revision>
  <dcterms:created xsi:type="dcterms:W3CDTF">2016-12-08T14:16:00Z</dcterms:created>
  <dcterms:modified xsi:type="dcterms:W3CDTF">2016-12-08T14:16:00Z</dcterms:modified>
</cp:coreProperties>
</file>